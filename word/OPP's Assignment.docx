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C1D6A"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65646C45" wp14:editId="589A8C60">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523992EE" w14:textId="1EC55D3B" w:rsidR="00AF06E9" w:rsidRDefault="002C3039" w:rsidP="00AF06E9">
      <w:pPr>
        <w:pStyle w:val="Title"/>
      </w:pPr>
      <w:r>
        <w:t>OPP’</w:t>
      </w:r>
      <w:r w:rsidR="00AF06E9">
        <w:t>S</w:t>
      </w:r>
      <w:bookmarkStart w:id="5" w:name="_GoBack"/>
      <w:bookmarkEnd w:id="5"/>
    </w:p>
    <w:p w14:paraId="2F54A0A3" w14:textId="4F812F6F" w:rsidR="00C6554A" w:rsidRPr="00D5413C" w:rsidRDefault="002C3039" w:rsidP="00C6554A">
      <w:pPr>
        <w:pStyle w:val="Subtitle"/>
      </w:pPr>
      <w:r>
        <w:t>Assignment</w:t>
      </w:r>
    </w:p>
    <w:p w14:paraId="5CA34D34" w14:textId="3E3590D2" w:rsidR="00C6554A" w:rsidRDefault="002C3039" w:rsidP="00C6554A">
      <w:pPr>
        <w:pStyle w:val="ContactInfo"/>
      </w:pPr>
      <w:r>
        <w:t>Ghazali</w:t>
      </w:r>
      <w:r w:rsidR="00C6554A">
        <w:t xml:space="preserve"> | </w:t>
      </w:r>
      <w:r>
        <w:t>OPP’s</w:t>
      </w:r>
      <w:r w:rsidR="00C6554A">
        <w:t xml:space="preserve"> |</w:t>
      </w:r>
      <w:r w:rsidR="00C6554A" w:rsidRPr="00D5413C">
        <w:t xml:space="preserve"> </w:t>
      </w:r>
      <w:r>
        <w:t>29/03/2023</w:t>
      </w:r>
      <w:r w:rsidR="00C6554A">
        <w:br w:type="page"/>
      </w:r>
    </w:p>
    <w:p w14:paraId="7FD5A25F" w14:textId="1C30C23A" w:rsidR="00C6554A" w:rsidRDefault="002C3039" w:rsidP="00C6554A">
      <w:pPr>
        <w:pStyle w:val="Heading1"/>
      </w:pPr>
      <w:r>
        <w:lastRenderedPageBreak/>
        <w:t>Object Oriented Programming:</w:t>
      </w:r>
    </w:p>
    <w:p w14:paraId="749318EB" w14:textId="299C6165" w:rsidR="00C6554A" w:rsidRDefault="002C3039" w:rsidP="002C3039">
      <w:r>
        <w:t>Programming languages have been designed based on two fundamental concepts, data and ways of manipulate data.</w:t>
      </w:r>
    </w:p>
    <w:p w14:paraId="6F511F01" w14:textId="2E6B4E2C" w:rsidR="002C3039" w:rsidRDefault="002C3039" w:rsidP="002C3039">
      <w:r>
        <w:t xml:space="preserve">OOP was introduced, which focused on data rather than the ways to manipulate data. The object-oriented approach defines objects as entities having a defined set of values and a defined set of operations that can be performed on these values. </w:t>
      </w:r>
    </w:p>
    <w:p w14:paraId="5991BCDD" w14:textId="37CD7135" w:rsidR="00C6554A" w:rsidRPr="00D5413C" w:rsidRDefault="00FE7DD9" w:rsidP="00FE7DD9">
      <w:pPr>
        <w:pStyle w:val="Heading1"/>
      </w:pPr>
      <w:r>
        <w:t>Classes And Objects:</w:t>
      </w:r>
    </w:p>
    <w:p w14:paraId="7F3D153B" w14:textId="154B9741" w:rsidR="002C74C0" w:rsidRDefault="00FE7DD9" w:rsidP="00FE7DD9">
      <w:r>
        <w:t>The program also include code to</w:t>
      </w:r>
      <w:r w:rsidR="00C7065C">
        <w:t xml:space="preserve"> instantiate</w:t>
      </w:r>
      <w:r>
        <w:t xml:space="preserve"> </w:t>
      </w:r>
      <w:r w:rsidR="00C7065C">
        <w:t>(</w:t>
      </w:r>
      <w:r>
        <w:t>support</w:t>
      </w:r>
      <w:r w:rsidR="00C7065C">
        <w:t>)</w:t>
      </w:r>
      <w:r>
        <w:t xml:space="preserve"> the classes as objects. When the program runs, objects are created for the classes and they may interact with each other to provide the functionalities of the program.</w:t>
      </w:r>
    </w:p>
    <w:p w14:paraId="48B73DA0" w14:textId="38C40A9A" w:rsidR="00FE7DD9" w:rsidRDefault="00FE7DD9" w:rsidP="00FE7DD9"/>
    <w:p w14:paraId="53D789DD" w14:textId="1E0BB164" w:rsidR="00FE7DD9" w:rsidRDefault="00FE7DD9" w:rsidP="00FE7DD9">
      <w:pPr>
        <w:pStyle w:val="Heading2"/>
        <w:numPr>
          <w:ilvl w:val="0"/>
          <w:numId w:val="16"/>
        </w:numPr>
      </w:pPr>
      <w:r>
        <w:t>Objects:</w:t>
      </w:r>
    </w:p>
    <w:p w14:paraId="25A3E134" w14:textId="77777777" w:rsidR="00FE7DD9" w:rsidRDefault="00FE7DD9" w:rsidP="00FE7DD9">
      <w:r>
        <w:t>The Concept of objects in the real world can also be extended to the programming world.</w:t>
      </w:r>
    </w:p>
    <w:p w14:paraId="0B0B11F6" w14:textId="77777777" w:rsidR="00FE7DD9" w:rsidRDefault="00FE7DD9" w:rsidP="00FE7DD9">
      <w:r>
        <w:t>An object in a programming language has a unique identity, state, and behavior.</w:t>
      </w:r>
    </w:p>
    <w:p w14:paraId="0835B2B3" w14:textId="77777777" w:rsidR="009B7A16" w:rsidRDefault="00FE7DD9" w:rsidP="00FE7DD9">
      <w:r>
        <w:t>In simple terms, an object has various features that can describe it. These features could be the company name, model, price, mileage</w:t>
      </w:r>
      <w:r w:rsidR="009B7A16">
        <w:t xml:space="preserve"> and so on.</w:t>
      </w:r>
    </w:p>
    <w:p w14:paraId="41A111A2" w14:textId="257F7B54" w:rsidR="00FE7DD9" w:rsidRDefault="009B7A16" w:rsidP="00FE7DD9">
      <w:r>
        <w:t xml:space="preserve">An object stores its identity and state in fields (also called variables) and exposes its behavior through methods. </w:t>
      </w:r>
      <w:r w:rsidR="00FE7DD9">
        <w:t xml:space="preserve">  </w:t>
      </w:r>
    </w:p>
    <w:p w14:paraId="26AAFB51" w14:textId="3EDC14C5" w:rsidR="009B7A16" w:rsidRDefault="009B7A16" w:rsidP="009B7A16">
      <w:pPr>
        <w:pStyle w:val="Heading2"/>
        <w:numPr>
          <w:ilvl w:val="0"/>
          <w:numId w:val="16"/>
        </w:numPr>
      </w:pPr>
      <w:r>
        <w:t>Classes:</w:t>
      </w:r>
    </w:p>
    <w:p w14:paraId="46D03F0F" w14:textId="77777777" w:rsidR="009B7A16" w:rsidRDefault="009B7A16" w:rsidP="009B7A16">
      <w:r>
        <w:t>Categorization of real-life objects according to its attributes and behavior.</w:t>
      </w:r>
    </w:p>
    <w:p w14:paraId="1C1596D2" w14:textId="3E0FF206" w:rsidR="009B7A16" w:rsidRDefault="009B7A16" w:rsidP="009B7A16">
      <w:r>
        <w:t>The concept of classes in the real world can be extended to the programming world,   similar to the concept of objects. In object-oriented programming languages, A class is template or blueprint which defines the state and behavior of all objects belonging to that class.</w:t>
      </w:r>
    </w:p>
    <w:p w14:paraId="5EFFE49E" w14:textId="0FF6675E" w:rsidR="009B7A16" w:rsidRDefault="009B7A16" w:rsidP="009B7A16">
      <w:r>
        <w:t>A class comprises</w:t>
      </w:r>
      <w:r w:rsidR="00C7065C">
        <w:t xml:space="preserve"> (compresses)</w:t>
      </w:r>
      <w:r>
        <w:t xml:space="preserve"> fields, properties, methods, and so on, collectively called data members of the class.</w:t>
      </w:r>
    </w:p>
    <w:p w14:paraId="7AE830F3" w14:textId="42E7727A" w:rsidR="00C7065C" w:rsidRDefault="00C7065C" w:rsidP="00C7065C">
      <w:pPr>
        <w:pStyle w:val="Heading1"/>
      </w:pPr>
      <w:r>
        <w:lastRenderedPageBreak/>
        <w:t>Inheritance:</w:t>
      </w:r>
    </w:p>
    <w:p w14:paraId="441F820B" w14:textId="4AB9EE6E" w:rsidR="00C7065C" w:rsidRDefault="00C7065C" w:rsidP="00C7065C">
      <w:r>
        <w:t>A programmer does not always need to create a class in PHP form scratch. At times, the programmer can create a new class by extending the features of an existing class. The process of creating a new class by extending some features of an existing class is known as inheritance.</w:t>
      </w:r>
    </w:p>
    <w:p w14:paraId="43A3F874" w14:textId="1970B433" w:rsidR="0030324B" w:rsidRDefault="00C7065C" w:rsidP="00C7065C">
      <w:r>
        <w:t>The class from which the new class is created is known as the Parent (Base) class and the created class is known as the Child (Derived) class.</w:t>
      </w:r>
    </w:p>
    <w:p w14:paraId="13BDBFAD" w14:textId="2393457F" w:rsidR="00774BD6" w:rsidRDefault="00774BD6" w:rsidP="001D40A0">
      <w:pPr>
        <w:pStyle w:val="Heading1"/>
      </w:pPr>
      <w:r>
        <w:t>Single Level Inheritance:</w:t>
      </w:r>
    </w:p>
    <w:p w14:paraId="3C52C82E" w14:textId="596C42C0" w:rsidR="00774BD6" w:rsidRDefault="00774BD6" w:rsidP="00C7065C">
      <w:r>
        <w:t>In single level inheritance, we inherit one class into another class. In this process, One is parent class and other is child class. This type of inheritance also known as simple inheritance.</w:t>
      </w:r>
    </w:p>
    <w:p w14:paraId="3C506FD0" w14:textId="19B78429" w:rsidR="00617EF5" w:rsidRDefault="00617EF5" w:rsidP="00C7065C">
      <w:r>
        <w:rPr>
          <w:noProof/>
        </w:rPr>
        <mc:AlternateContent>
          <mc:Choice Requires="wps">
            <w:drawing>
              <wp:anchor distT="0" distB="0" distL="114300" distR="114300" simplePos="0" relativeHeight="251665408" behindDoc="0" locked="0" layoutInCell="1" allowOverlap="1" wp14:anchorId="3953CAE3" wp14:editId="6EE7FA6E">
                <wp:simplePos x="0" y="0"/>
                <wp:positionH relativeFrom="column">
                  <wp:posOffset>2063807</wp:posOffset>
                </wp:positionH>
                <wp:positionV relativeFrom="paragraph">
                  <wp:posOffset>194079</wp:posOffset>
                </wp:positionV>
                <wp:extent cx="2112645" cy="415637"/>
                <wp:effectExtent l="0" t="0" r="20955" b="22860"/>
                <wp:wrapNone/>
                <wp:docPr id="8" name="Rectangle 8"/>
                <wp:cNvGraphicFramePr/>
                <a:graphic xmlns:a="http://schemas.openxmlformats.org/drawingml/2006/main">
                  <a:graphicData uri="http://schemas.microsoft.com/office/word/2010/wordprocessingShape">
                    <wps:wsp>
                      <wps:cNvSpPr/>
                      <wps:spPr>
                        <a:xfrm>
                          <a:off x="0" y="0"/>
                          <a:ext cx="2112645" cy="4156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99E35B" w14:textId="36DEEF3E" w:rsidR="00617EF5" w:rsidRPr="00617EF5" w:rsidRDefault="00617EF5" w:rsidP="00617EF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F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53CAE3" id="Rectangle 8" o:spid="_x0000_s1026" style="position:absolute;margin-left:162.5pt;margin-top:15.3pt;width:166.35pt;height:32.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" fillcolor="#00a0b8 [3204]" strokecolor="#004f5b [1604]" strokeweight="2pt">
                <v:textbox>
                  <w:txbxContent>
                    <w:p w14:paraId="0599E35B" w14:textId="36DEEF3E" w:rsidR="00617EF5" w:rsidRPr="00617EF5" w:rsidRDefault="00617EF5" w:rsidP="00617EF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F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A</w:t>
                      </w:r>
                    </w:p>
                  </w:txbxContent>
                </v:textbox>
              </v:rect>
            </w:pict>
          </mc:Fallback>
        </mc:AlternateContent>
      </w:r>
    </w:p>
    <w:p w14:paraId="3B84749C" w14:textId="21782887" w:rsidR="00774BD6" w:rsidRDefault="00774BD6" w:rsidP="00617EF5">
      <w:pPr>
        <w:pStyle w:val="Heading2"/>
      </w:pPr>
      <w:r>
        <w:rPr>
          <w:noProof/>
        </w:rPr>
        <mc:AlternateContent>
          <mc:Choice Requires="wps">
            <w:drawing>
              <wp:anchor distT="0" distB="0" distL="114300" distR="114300" simplePos="0" relativeHeight="251662336" behindDoc="0" locked="0" layoutInCell="1" allowOverlap="1" wp14:anchorId="36F4ED77" wp14:editId="33142D0E">
                <wp:simplePos x="0" y="0"/>
                <wp:positionH relativeFrom="column">
                  <wp:posOffset>1287088</wp:posOffset>
                </wp:positionH>
                <wp:positionV relativeFrom="paragraph">
                  <wp:posOffset>52474</wp:posOffset>
                </wp:positionV>
                <wp:extent cx="429490" cy="147205"/>
                <wp:effectExtent l="0" t="19050" r="46990" b="43815"/>
                <wp:wrapNone/>
                <wp:docPr id="3" name="Arrow: Right 3"/>
                <wp:cNvGraphicFramePr/>
                <a:graphic xmlns:a="http://schemas.openxmlformats.org/drawingml/2006/main">
                  <a:graphicData uri="http://schemas.microsoft.com/office/word/2010/wordprocessingShape">
                    <wps:wsp>
                      <wps:cNvSpPr/>
                      <wps:spPr>
                        <a:xfrm>
                          <a:off x="0" y="0"/>
                          <a:ext cx="429490" cy="1472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408FA64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101.35pt;margin-top:4.15pt;width:33.8pt;height:1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" adj="17898" fillcolor="#00a0b8 [3204]" strokecolor="#004f5b [1604]" strokeweight="2pt"/>
            </w:pict>
          </mc:Fallback>
        </mc:AlternateContent>
      </w:r>
      <w:r>
        <w:t>Parent Class</w:t>
      </w:r>
      <w:r w:rsidR="00617EF5">
        <w:t xml:space="preserve">                          </w:t>
      </w:r>
      <w:r>
        <w:t xml:space="preserve">  </w:t>
      </w:r>
      <w:r w:rsidR="00617EF5">
        <w:t xml:space="preserve">                  </w:t>
      </w:r>
    </w:p>
    <w:p w14:paraId="7C748601" w14:textId="095E1025" w:rsidR="00617EF5" w:rsidRDefault="00617EF5" w:rsidP="00C7065C">
      <w:r>
        <w:rPr>
          <w:noProof/>
        </w:rPr>
        <mc:AlternateContent>
          <mc:Choice Requires="wps">
            <w:drawing>
              <wp:anchor distT="0" distB="0" distL="114300" distR="114300" simplePos="0" relativeHeight="251668480" behindDoc="0" locked="0" layoutInCell="1" allowOverlap="1" wp14:anchorId="789E1F8C" wp14:editId="5B1588BA">
                <wp:simplePos x="0" y="0"/>
                <wp:positionH relativeFrom="column">
                  <wp:posOffset>3011113</wp:posOffset>
                </wp:positionH>
                <wp:positionV relativeFrom="paragraph">
                  <wp:posOffset>105410</wp:posOffset>
                </wp:positionV>
                <wp:extent cx="277091" cy="479713"/>
                <wp:effectExtent l="19050" t="19050" r="46990" b="15875"/>
                <wp:wrapNone/>
                <wp:docPr id="10" name="Arrow: Up 10"/>
                <wp:cNvGraphicFramePr/>
                <a:graphic xmlns:a="http://schemas.openxmlformats.org/drawingml/2006/main">
                  <a:graphicData uri="http://schemas.microsoft.com/office/word/2010/wordprocessingShape">
                    <wps:wsp>
                      <wps:cNvSpPr/>
                      <wps:spPr>
                        <a:xfrm>
                          <a:off x="0" y="0"/>
                          <a:ext cx="277091" cy="479713"/>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5AE4EAB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0" o:spid="_x0000_s1026" type="#_x0000_t68" style="position:absolute;margin-left:237.1pt;margin-top:8.3pt;width:21.8pt;height:37.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" adj="6238" fillcolor="#00a0b8 [3204]" strokecolor="#004f5b [1604]" strokeweight="2pt"/>
            </w:pict>
          </mc:Fallback>
        </mc:AlternateContent>
      </w:r>
    </w:p>
    <w:p w14:paraId="1843CFAB" w14:textId="68E75236" w:rsidR="00617EF5" w:rsidRDefault="00617EF5" w:rsidP="00C7065C">
      <w:r>
        <w:rPr>
          <w:noProof/>
        </w:rPr>
        <mc:AlternateContent>
          <mc:Choice Requires="wps">
            <w:drawing>
              <wp:anchor distT="0" distB="0" distL="114300" distR="114300" simplePos="0" relativeHeight="251667456" behindDoc="0" locked="0" layoutInCell="1" allowOverlap="1" wp14:anchorId="5DC22DAF" wp14:editId="0AD7BB29">
                <wp:simplePos x="0" y="0"/>
                <wp:positionH relativeFrom="column">
                  <wp:posOffset>2064038</wp:posOffset>
                </wp:positionH>
                <wp:positionV relativeFrom="paragraph">
                  <wp:posOffset>265430</wp:posOffset>
                </wp:positionV>
                <wp:extent cx="2112645" cy="415637"/>
                <wp:effectExtent l="0" t="0" r="20955" b="22860"/>
                <wp:wrapNone/>
                <wp:docPr id="9" name="Rectangle 9"/>
                <wp:cNvGraphicFramePr/>
                <a:graphic xmlns:a="http://schemas.openxmlformats.org/drawingml/2006/main">
                  <a:graphicData uri="http://schemas.microsoft.com/office/word/2010/wordprocessingShape">
                    <wps:wsp>
                      <wps:cNvSpPr/>
                      <wps:spPr>
                        <a:xfrm>
                          <a:off x="0" y="0"/>
                          <a:ext cx="2112645" cy="4156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33BFAC" w14:textId="3C850E43" w:rsidR="00617EF5" w:rsidRPr="00617EF5" w:rsidRDefault="00617EF5" w:rsidP="00617EF5">
                            <w:pPr>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F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C22DAF" id="Rectangle 9" o:spid="_x0000_s1027" style="position:absolute;margin-left:162.5pt;margin-top:20.9pt;width:166.35pt;height:32.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" fillcolor="#00a0b8 [3204]" strokecolor="#004f5b [1604]" strokeweight="2pt">
                <v:textbox>
                  <w:txbxContent>
                    <w:p w14:paraId="4933BFAC" w14:textId="3C850E43" w:rsidR="00617EF5" w:rsidRPr="00617EF5" w:rsidRDefault="00617EF5" w:rsidP="00617EF5">
                      <w:pPr>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F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rect>
            </w:pict>
          </mc:Fallback>
        </mc:AlternateContent>
      </w:r>
    </w:p>
    <w:p w14:paraId="63DDE7A9" w14:textId="0D49D370" w:rsidR="00774BD6" w:rsidRDefault="00617EF5" w:rsidP="00617EF5">
      <w:pPr>
        <w:pStyle w:val="Heading2"/>
      </w:pPr>
      <w:r>
        <w:rPr>
          <w:noProof/>
        </w:rPr>
        <mc:AlternateContent>
          <mc:Choice Requires="wps">
            <w:drawing>
              <wp:anchor distT="0" distB="0" distL="114300" distR="114300" simplePos="0" relativeHeight="251664384" behindDoc="0" locked="0" layoutInCell="1" allowOverlap="1" wp14:anchorId="7C3A9E07" wp14:editId="26C4F481">
                <wp:simplePos x="0" y="0"/>
                <wp:positionH relativeFrom="column">
                  <wp:posOffset>1287780</wp:posOffset>
                </wp:positionH>
                <wp:positionV relativeFrom="paragraph">
                  <wp:posOffset>53167</wp:posOffset>
                </wp:positionV>
                <wp:extent cx="429490" cy="147205"/>
                <wp:effectExtent l="0" t="19050" r="46990" b="43815"/>
                <wp:wrapNone/>
                <wp:docPr id="4" name="Arrow: Right 4"/>
                <wp:cNvGraphicFramePr/>
                <a:graphic xmlns:a="http://schemas.openxmlformats.org/drawingml/2006/main">
                  <a:graphicData uri="http://schemas.microsoft.com/office/word/2010/wordprocessingShape">
                    <wps:wsp>
                      <wps:cNvSpPr/>
                      <wps:spPr>
                        <a:xfrm>
                          <a:off x="0" y="0"/>
                          <a:ext cx="429490" cy="1472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F480F5E" id="Arrow: Right 4" o:spid="_x0000_s1026" type="#_x0000_t13" style="position:absolute;margin-left:101.4pt;margin-top:4.2pt;width:33.8pt;height:1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" adj="17898" fillcolor="#00a0b8 [3204]" strokecolor="#004f5b [1604]" strokeweight="2pt"/>
            </w:pict>
          </mc:Fallback>
        </mc:AlternateContent>
      </w:r>
      <w:r w:rsidR="00774BD6">
        <w:t>Child Class</w:t>
      </w:r>
      <w:r>
        <w:t xml:space="preserve">                                       </w:t>
      </w:r>
      <w:r w:rsidR="00774BD6">
        <w:t xml:space="preserve"> </w:t>
      </w:r>
    </w:p>
    <w:p w14:paraId="7211A7CB" w14:textId="77777777" w:rsidR="001D40A0" w:rsidRDefault="001D40A0" w:rsidP="00C7065C"/>
    <w:p w14:paraId="72C55565" w14:textId="77777777" w:rsidR="0015294F" w:rsidRDefault="0015294F" w:rsidP="001D40A0">
      <w:pPr>
        <w:pStyle w:val="Heading1"/>
      </w:pPr>
    </w:p>
    <w:p w14:paraId="57E2486C" w14:textId="77777777" w:rsidR="0015294F" w:rsidRDefault="0015294F" w:rsidP="001D40A0">
      <w:pPr>
        <w:pStyle w:val="Heading1"/>
      </w:pPr>
    </w:p>
    <w:p w14:paraId="20A68B5D" w14:textId="1769FB81" w:rsidR="00774BD6" w:rsidRDefault="00774BD6" w:rsidP="001D40A0">
      <w:pPr>
        <w:pStyle w:val="Heading1"/>
      </w:pPr>
      <w:proofErr w:type="spellStart"/>
      <w:r>
        <w:t>Multi Level</w:t>
      </w:r>
      <w:proofErr w:type="spellEnd"/>
      <w:r>
        <w:t xml:space="preserve"> Inheritance</w:t>
      </w:r>
      <w:r w:rsidR="001D40A0">
        <w:t>:</w:t>
      </w:r>
    </w:p>
    <w:p w14:paraId="50FB15A6" w14:textId="6AC82088" w:rsidR="001D40A0" w:rsidRDefault="001D40A0" w:rsidP="001D40A0">
      <w:r>
        <w:t xml:space="preserve">In this type of inheritance, there will be more than 2 classes involved. In Multilevel inheritance Parent class will be inherited by a child and then further child class will be inherited by another child class.  </w:t>
      </w:r>
    </w:p>
    <w:p w14:paraId="57FB1DA7" w14:textId="0A0BB99E" w:rsidR="001D40A0" w:rsidRDefault="001D40A0" w:rsidP="001D40A0">
      <w:pPr>
        <w:pStyle w:val="Heading1"/>
        <w:rPr>
          <w:noProof/>
        </w:rPr>
      </w:pPr>
      <w:r>
        <w:rPr>
          <w:noProof/>
        </w:rPr>
        <w:lastRenderedPageBreak/>
        <mc:AlternateContent>
          <mc:Choice Requires="wps">
            <w:drawing>
              <wp:anchor distT="0" distB="0" distL="114300" distR="114300" simplePos="0" relativeHeight="251672576" behindDoc="0" locked="0" layoutInCell="1" allowOverlap="1" wp14:anchorId="3683ACEA" wp14:editId="71CFE8A1">
                <wp:simplePos x="0" y="0"/>
                <wp:positionH relativeFrom="column">
                  <wp:posOffset>1467138</wp:posOffset>
                </wp:positionH>
                <wp:positionV relativeFrom="paragraph">
                  <wp:posOffset>69215</wp:posOffset>
                </wp:positionV>
                <wp:extent cx="429490" cy="147205"/>
                <wp:effectExtent l="0" t="19050" r="46990" b="43815"/>
                <wp:wrapNone/>
                <wp:docPr id="12" name="Arrow: Right 12"/>
                <wp:cNvGraphicFramePr/>
                <a:graphic xmlns:a="http://schemas.openxmlformats.org/drawingml/2006/main">
                  <a:graphicData uri="http://schemas.microsoft.com/office/word/2010/wordprocessingShape">
                    <wps:wsp>
                      <wps:cNvSpPr/>
                      <wps:spPr>
                        <a:xfrm>
                          <a:off x="0" y="0"/>
                          <a:ext cx="429490" cy="1472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A63FCE4" id="Arrow: Right 12" o:spid="_x0000_s1026" type="#_x0000_t13" style="position:absolute;margin-left:115.5pt;margin-top:5.45pt;width:33.8pt;height:1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" adj="17898" fillcolor="#00a0b8 [3204]" strokecolor="#004f5b [1604]" strokeweight="2pt"/>
            </w:pict>
          </mc:Fallback>
        </mc:AlternateContent>
      </w:r>
      <w:r>
        <w:rPr>
          <w:noProof/>
        </w:rPr>
        <mc:AlternateContent>
          <mc:Choice Requires="wps">
            <w:drawing>
              <wp:anchor distT="0" distB="0" distL="114300" distR="114300" simplePos="0" relativeHeight="251670528" behindDoc="0" locked="0" layoutInCell="1" allowOverlap="1" wp14:anchorId="67327711" wp14:editId="4E389572">
                <wp:simplePos x="0" y="0"/>
                <wp:positionH relativeFrom="column">
                  <wp:posOffset>2290387</wp:posOffset>
                </wp:positionH>
                <wp:positionV relativeFrom="paragraph">
                  <wp:posOffset>-100791</wp:posOffset>
                </wp:positionV>
                <wp:extent cx="2112645" cy="415637"/>
                <wp:effectExtent l="0" t="0" r="20955" b="22860"/>
                <wp:wrapNone/>
                <wp:docPr id="11" name="Rectangle 11"/>
                <wp:cNvGraphicFramePr/>
                <a:graphic xmlns:a="http://schemas.openxmlformats.org/drawingml/2006/main">
                  <a:graphicData uri="http://schemas.microsoft.com/office/word/2010/wordprocessingShape">
                    <wps:wsp>
                      <wps:cNvSpPr/>
                      <wps:spPr>
                        <a:xfrm>
                          <a:off x="0" y="0"/>
                          <a:ext cx="2112645" cy="4156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61BDFA" w14:textId="1BEE1A6E" w:rsidR="001D40A0" w:rsidRPr="00617EF5" w:rsidRDefault="001D40A0" w:rsidP="001D40A0">
                            <w:pPr>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F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327711" id="Rectangle 11" o:spid="_x0000_s1028" style="position:absolute;margin-left:180.35pt;margin-top:-7.95pt;width:166.35pt;height:32.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" fillcolor="#00a0b8 [3204]" strokecolor="#004f5b [1604]" strokeweight="2pt">
                <v:textbox>
                  <w:txbxContent>
                    <w:p w14:paraId="0A61BDFA" w14:textId="1BEE1A6E" w:rsidR="001D40A0" w:rsidRPr="00617EF5" w:rsidRDefault="001D40A0" w:rsidP="001D40A0">
                      <w:pPr>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F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rect>
            </w:pict>
          </mc:Fallback>
        </mc:AlternateContent>
      </w:r>
      <w:r>
        <w:t>Parent Class</w:t>
      </w:r>
      <w:r>
        <w:rPr>
          <w:noProof/>
        </w:rPr>
        <w:t xml:space="preserve"> </w:t>
      </w:r>
    </w:p>
    <w:p w14:paraId="607FDA06" w14:textId="7EDCA5C1" w:rsidR="001D40A0" w:rsidRDefault="003009D1" w:rsidP="001D40A0">
      <w:pPr>
        <w:pStyle w:val="Heading1"/>
      </w:pPr>
      <w:r>
        <w:rPr>
          <w:noProof/>
        </w:rPr>
        <mc:AlternateContent>
          <mc:Choice Requires="wps">
            <w:drawing>
              <wp:anchor distT="0" distB="0" distL="114300" distR="114300" simplePos="0" relativeHeight="251683840" behindDoc="0" locked="0" layoutInCell="1" allowOverlap="1" wp14:anchorId="21D4767E" wp14:editId="6ECE31C2">
                <wp:simplePos x="0" y="0"/>
                <wp:positionH relativeFrom="column">
                  <wp:posOffset>3196004</wp:posOffset>
                </wp:positionH>
                <wp:positionV relativeFrom="paragraph">
                  <wp:posOffset>125828</wp:posOffset>
                </wp:positionV>
                <wp:extent cx="310661" cy="520211"/>
                <wp:effectExtent l="19050" t="19050" r="13335" b="13335"/>
                <wp:wrapNone/>
                <wp:docPr id="18" name="Arrow: Up 18"/>
                <wp:cNvGraphicFramePr/>
                <a:graphic xmlns:a="http://schemas.openxmlformats.org/drawingml/2006/main">
                  <a:graphicData uri="http://schemas.microsoft.com/office/word/2010/wordprocessingShape">
                    <wps:wsp>
                      <wps:cNvSpPr/>
                      <wps:spPr>
                        <a:xfrm>
                          <a:off x="0" y="0"/>
                          <a:ext cx="310661" cy="520211"/>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20F149E" id="Arrow: Up 18" o:spid="_x0000_s1026" type="#_x0000_t68" style="position:absolute;margin-left:251.65pt;margin-top:9.9pt;width:24.45pt;height:40.9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" adj="6450" fillcolor="#00a0b8 [3204]" strokecolor="#004f5b [1604]" strokeweight="2pt"/>
            </w:pict>
          </mc:Fallback>
        </mc:AlternateContent>
      </w:r>
    </w:p>
    <w:p w14:paraId="47C0DCE9" w14:textId="7C50245B" w:rsidR="001D40A0" w:rsidRDefault="001D40A0" w:rsidP="001D40A0">
      <w:pPr>
        <w:pStyle w:val="Heading1"/>
      </w:pPr>
    </w:p>
    <w:p w14:paraId="70646B77" w14:textId="46DB95A2" w:rsidR="001D40A0" w:rsidRDefault="001D40A0" w:rsidP="001D40A0">
      <w:pPr>
        <w:pStyle w:val="Heading1"/>
      </w:pPr>
      <w:r>
        <w:rPr>
          <w:noProof/>
        </w:rPr>
        <mc:AlternateContent>
          <mc:Choice Requires="wps">
            <w:drawing>
              <wp:anchor distT="0" distB="0" distL="114300" distR="114300" simplePos="0" relativeHeight="251676672" behindDoc="0" locked="0" layoutInCell="1" allowOverlap="1" wp14:anchorId="4297C780" wp14:editId="7E6B2F5D">
                <wp:simplePos x="0" y="0"/>
                <wp:positionH relativeFrom="column">
                  <wp:posOffset>2303585</wp:posOffset>
                </wp:positionH>
                <wp:positionV relativeFrom="paragraph">
                  <wp:posOffset>172769</wp:posOffset>
                </wp:positionV>
                <wp:extent cx="2112645" cy="415637"/>
                <wp:effectExtent l="0" t="0" r="20955" b="22860"/>
                <wp:wrapNone/>
                <wp:docPr id="14" name="Rectangle 14"/>
                <wp:cNvGraphicFramePr/>
                <a:graphic xmlns:a="http://schemas.openxmlformats.org/drawingml/2006/main">
                  <a:graphicData uri="http://schemas.microsoft.com/office/word/2010/wordprocessingShape">
                    <wps:wsp>
                      <wps:cNvSpPr/>
                      <wps:spPr>
                        <a:xfrm>
                          <a:off x="0" y="0"/>
                          <a:ext cx="2112645" cy="4156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1B21AB" w14:textId="631F3844" w:rsidR="001D40A0" w:rsidRPr="00617EF5" w:rsidRDefault="001D40A0" w:rsidP="001D40A0">
                            <w:pPr>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F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97C780" id="Rectangle 14" o:spid="_x0000_s1029" style="position:absolute;margin-left:181.4pt;margin-top:13.6pt;width:166.35pt;height:32.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" fillcolor="#00a0b8 [3204]" strokecolor="#004f5b [1604]" strokeweight="2pt">
                <v:textbox>
                  <w:txbxContent>
                    <w:p w14:paraId="411B21AB" w14:textId="631F3844" w:rsidR="001D40A0" w:rsidRPr="00617EF5" w:rsidRDefault="001D40A0" w:rsidP="001D40A0">
                      <w:pPr>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F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rect>
            </w:pict>
          </mc:Fallback>
        </mc:AlternateContent>
      </w:r>
    </w:p>
    <w:p w14:paraId="0700D4AA" w14:textId="1D9A632E" w:rsidR="001D40A0" w:rsidRDefault="001D40A0" w:rsidP="001D40A0">
      <w:pPr>
        <w:pStyle w:val="Heading1"/>
      </w:pPr>
      <w:r>
        <w:rPr>
          <w:noProof/>
        </w:rPr>
        <mc:AlternateContent>
          <mc:Choice Requires="wps">
            <w:drawing>
              <wp:anchor distT="0" distB="0" distL="114300" distR="114300" simplePos="0" relativeHeight="251674624" behindDoc="0" locked="0" layoutInCell="1" allowOverlap="1" wp14:anchorId="4544EDC0" wp14:editId="551D0ACF">
                <wp:simplePos x="0" y="0"/>
                <wp:positionH relativeFrom="column">
                  <wp:posOffset>1459034</wp:posOffset>
                </wp:positionH>
                <wp:positionV relativeFrom="paragraph">
                  <wp:posOffset>50800</wp:posOffset>
                </wp:positionV>
                <wp:extent cx="429490" cy="147205"/>
                <wp:effectExtent l="0" t="19050" r="46990" b="43815"/>
                <wp:wrapNone/>
                <wp:docPr id="13" name="Arrow: Right 13"/>
                <wp:cNvGraphicFramePr/>
                <a:graphic xmlns:a="http://schemas.openxmlformats.org/drawingml/2006/main">
                  <a:graphicData uri="http://schemas.microsoft.com/office/word/2010/wordprocessingShape">
                    <wps:wsp>
                      <wps:cNvSpPr/>
                      <wps:spPr>
                        <a:xfrm>
                          <a:off x="0" y="0"/>
                          <a:ext cx="429490" cy="1472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D74AEB6" id="Arrow: Right 13" o:spid="_x0000_s1026" type="#_x0000_t13" style="position:absolute;margin-left:114.9pt;margin-top:4pt;width:33.8pt;height:1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" adj="17898" fillcolor="#00a0b8 [3204]" strokecolor="#004f5b [1604]" strokeweight="2pt"/>
            </w:pict>
          </mc:Fallback>
        </mc:AlternateContent>
      </w:r>
      <w:r>
        <w:t>Child Class</w:t>
      </w:r>
    </w:p>
    <w:p w14:paraId="67E67953" w14:textId="0C9D1274" w:rsidR="001D40A0" w:rsidRDefault="001D40A0" w:rsidP="001D40A0">
      <w:pPr>
        <w:pStyle w:val="Heading1"/>
      </w:pPr>
      <w:r>
        <w:t xml:space="preserve">But Parent </w:t>
      </w:r>
    </w:p>
    <w:p w14:paraId="7DC6EF1D" w14:textId="00D9A8D6" w:rsidR="001D40A0" w:rsidRDefault="003009D1" w:rsidP="001D40A0">
      <w:pPr>
        <w:pStyle w:val="Heading1"/>
      </w:pPr>
      <w:r>
        <w:rPr>
          <w:noProof/>
        </w:rPr>
        <mc:AlternateContent>
          <mc:Choice Requires="wps">
            <w:drawing>
              <wp:anchor distT="0" distB="0" distL="114300" distR="114300" simplePos="0" relativeHeight="251681792" behindDoc="0" locked="0" layoutInCell="1" allowOverlap="1" wp14:anchorId="73BA9031" wp14:editId="6014024D">
                <wp:simplePos x="0" y="0"/>
                <wp:positionH relativeFrom="column">
                  <wp:posOffset>3189214</wp:posOffset>
                </wp:positionH>
                <wp:positionV relativeFrom="paragraph">
                  <wp:posOffset>21590</wp:posOffset>
                </wp:positionV>
                <wp:extent cx="310661" cy="572965"/>
                <wp:effectExtent l="19050" t="19050" r="13335" b="17780"/>
                <wp:wrapNone/>
                <wp:docPr id="17" name="Arrow: Up 17"/>
                <wp:cNvGraphicFramePr/>
                <a:graphic xmlns:a="http://schemas.openxmlformats.org/drawingml/2006/main">
                  <a:graphicData uri="http://schemas.microsoft.com/office/word/2010/wordprocessingShape">
                    <wps:wsp>
                      <wps:cNvSpPr/>
                      <wps:spPr>
                        <a:xfrm>
                          <a:off x="0" y="0"/>
                          <a:ext cx="310661" cy="57296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7EDFD33" id="Arrow: Up 17" o:spid="_x0000_s1026" type="#_x0000_t68" style="position:absolute;margin-left:251.1pt;margin-top:1.7pt;width:24.45pt;height:45.1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" adj="5856" fillcolor="#00a0b8 [3204]" strokecolor="#004f5b [1604]" strokeweight="2pt"/>
            </w:pict>
          </mc:Fallback>
        </mc:AlternateContent>
      </w:r>
      <w:r w:rsidR="001D40A0">
        <w:t xml:space="preserve">Of C Class </w:t>
      </w:r>
      <w:r w:rsidR="001D40A0">
        <w:rPr>
          <w:noProof/>
        </w:rPr>
        <w:t xml:space="preserve"> </w:t>
      </w:r>
    </w:p>
    <w:p w14:paraId="727E76C0" w14:textId="1878A2CA" w:rsidR="001D40A0" w:rsidRDefault="001D40A0" w:rsidP="001D40A0"/>
    <w:p w14:paraId="4358BF5F" w14:textId="60E75583" w:rsidR="001D40A0" w:rsidRPr="001D40A0" w:rsidRDefault="003009D1" w:rsidP="003009D1">
      <w:pPr>
        <w:pStyle w:val="Heading1"/>
      </w:pPr>
      <w:r>
        <w:rPr>
          <w:noProof/>
        </w:rPr>
        <mc:AlternateContent>
          <mc:Choice Requires="wps">
            <w:drawing>
              <wp:anchor distT="0" distB="0" distL="114300" distR="114300" simplePos="0" relativeHeight="251680768" behindDoc="0" locked="0" layoutInCell="1" allowOverlap="1" wp14:anchorId="25C8789B" wp14:editId="31574F50">
                <wp:simplePos x="0" y="0"/>
                <wp:positionH relativeFrom="column">
                  <wp:posOffset>2303585</wp:posOffset>
                </wp:positionH>
                <wp:positionV relativeFrom="paragraph">
                  <wp:posOffset>128954</wp:posOffset>
                </wp:positionV>
                <wp:extent cx="2112645" cy="415637"/>
                <wp:effectExtent l="0" t="0" r="20955" b="22860"/>
                <wp:wrapNone/>
                <wp:docPr id="16" name="Rectangle 16"/>
                <wp:cNvGraphicFramePr/>
                <a:graphic xmlns:a="http://schemas.openxmlformats.org/drawingml/2006/main">
                  <a:graphicData uri="http://schemas.microsoft.com/office/word/2010/wordprocessingShape">
                    <wps:wsp>
                      <wps:cNvSpPr/>
                      <wps:spPr>
                        <a:xfrm>
                          <a:off x="0" y="0"/>
                          <a:ext cx="2112645" cy="4156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E3854A" w14:textId="461E5CFF" w:rsidR="003009D1" w:rsidRPr="00617EF5" w:rsidRDefault="003009D1" w:rsidP="003009D1">
                            <w:pPr>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F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C8789B" id="Rectangle 16" o:spid="_x0000_s1030" style="position:absolute;margin-left:181.4pt;margin-top:10.15pt;width:166.35pt;height:32.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" fillcolor="#00a0b8 [3204]" strokecolor="#004f5b [1604]" strokeweight="2pt">
                <v:textbox>
                  <w:txbxContent>
                    <w:p w14:paraId="38E3854A" w14:textId="461E5CFF" w:rsidR="003009D1" w:rsidRPr="00617EF5" w:rsidRDefault="003009D1" w:rsidP="003009D1">
                      <w:pPr>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F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4837C4A9" wp14:editId="1B9B2FA8">
                <wp:simplePos x="0" y="0"/>
                <wp:positionH relativeFrom="column">
                  <wp:posOffset>1459523</wp:posOffset>
                </wp:positionH>
                <wp:positionV relativeFrom="paragraph">
                  <wp:posOffset>276958</wp:posOffset>
                </wp:positionV>
                <wp:extent cx="429490" cy="147205"/>
                <wp:effectExtent l="0" t="19050" r="46990" b="43815"/>
                <wp:wrapNone/>
                <wp:docPr id="15" name="Arrow: Right 15"/>
                <wp:cNvGraphicFramePr/>
                <a:graphic xmlns:a="http://schemas.openxmlformats.org/drawingml/2006/main">
                  <a:graphicData uri="http://schemas.microsoft.com/office/word/2010/wordprocessingShape">
                    <wps:wsp>
                      <wps:cNvSpPr/>
                      <wps:spPr>
                        <a:xfrm>
                          <a:off x="0" y="0"/>
                          <a:ext cx="429490" cy="1472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220C58A" id="Arrow: Right 15" o:spid="_x0000_s1026" type="#_x0000_t13" style="position:absolute;margin-left:114.9pt;margin-top:21.8pt;width:33.8pt;height:11.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" adj="17898" fillcolor="#00a0b8 [3204]" strokecolor="#004f5b [1604]" strokeweight="2pt"/>
            </w:pict>
          </mc:Fallback>
        </mc:AlternateContent>
      </w:r>
      <w:r w:rsidR="001D40A0">
        <w:t xml:space="preserve">Child Class </w:t>
      </w:r>
    </w:p>
    <w:p w14:paraId="6E1F1180" w14:textId="77777777" w:rsidR="003009D1" w:rsidRDefault="003009D1" w:rsidP="001D40A0">
      <w:pPr>
        <w:pStyle w:val="Heading1"/>
      </w:pPr>
    </w:p>
    <w:p w14:paraId="19D0DC1A" w14:textId="77777777" w:rsidR="003009D1" w:rsidRDefault="003009D1" w:rsidP="001D40A0">
      <w:pPr>
        <w:pStyle w:val="Heading1"/>
      </w:pPr>
    </w:p>
    <w:p w14:paraId="01C43BE8" w14:textId="7AA91C89" w:rsidR="00774BD6" w:rsidRDefault="00774BD6" w:rsidP="001D40A0">
      <w:pPr>
        <w:pStyle w:val="Heading1"/>
      </w:pPr>
      <w:r>
        <w:t>Hi</w:t>
      </w:r>
      <w:r w:rsidR="001D40A0">
        <w:t>era</w:t>
      </w:r>
      <w:r>
        <w:t>rchical Inheritance</w:t>
      </w:r>
      <w:r w:rsidR="001D40A0">
        <w:t>:</w:t>
      </w:r>
    </w:p>
    <w:p w14:paraId="340076CD" w14:textId="0F40D4CC" w:rsidR="003009D1" w:rsidRDefault="003009D1" w:rsidP="003009D1">
      <w:r>
        <w:t>When more than one class inherit to a single class. This type of inheritance known as Hierarchical Inheritance.</w:t>
      </w:r>
    </w:p>
    <w:p w14:paraId="45304F94" w14:textId="7253B7DA" w:rsidR="003009D1" w:rsidRDefault="0015294F" w:rsidP="003009D1">
      <w:pPr>
        <w:pStyle w:val="Heading1"/>
      </w:pPr>
      <w:r>
        <w:rPr>
          <w:noProof/>
        </w:rPr>
        <mc:AlternateContent>
          <mc:Choice Requires="wps">
            <w:drawing>
              <wp:anchor distT="0" distB="0" distL="114300" distR="114300" simplePos="0" relativeHeight="251687936" behindDoc="0" locked="0" layoutInCell="1" allowOverlap="1" wp14:anchorId="2C89F596" wp14:editId="2C8BB039">
                <wp:simplePos x="0" y="0"/>
                <wp:positionH relativeFrom="margin">
                  <wp:posOffset>1740877</wp:posOffset>
                </wp:positionH>
                <wp:positionV relativeFrom="paragraph">
                  <wp:posOffset>175260</wp:posOffset>
                </wp:positionV>
                <wp:extent cx="3106615" cy="415637"/>
                <wp:effectExtent l="0" t="0" r="17780" b="22860"/>
                <wp:wrapNone/>
                <wp:docPr id="20" name="Rectangle 20"/>
                <wp:cNvGraphicFramePr/>
                <a:graphic xmlns:a="http://schemas.openxmlformats.org/drawingml/2006/main">
                  <a:graphicData uri="http://schemas.microsoft.com/office/word/2010/wordprocessingShape">
                    <wps:wsp>
                      <wps:cNvSpPr/>
                      <wps:spPr>
                        <a:xfrm>
                          <a:off x="0" y="0"/>
                          <a:ext cx="3106615" cy="4156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B343F1" w14:textId="17E03911" w:rsidR="003009D1" w:rsidRPr="00617EF5" w:rsidRDefault="003009D1" w:rsidP="003009D1">
                            <w:pPr>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F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9F596" id="Rectangle 20" o:spid="_x0000_s1031" style="position:absolute;margin-left:137.1pt;margin-top:13.8pt;width:244.6pt;height:32.7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" fillcolor="#00a0b8 [3204]" strokecolor="#004f5b [1604]" strokeweight="2pt">
                <v:textbox>
                  <w:txbxContent>
                    <w:p w14:paraId="18B343F1" w14:textId="17E03911" w:rsidR="003009D1" w:rsidRPr="00617EF5" w:rsidRDefault="003009D1" w:rsidP="003009D1">
                      <w:pPr>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F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w10:wrap anchorx="margin"/>
              </v:rect>
            </w:pict>
          </mc:Fallback>
        </mc:AlternateContent>
      </w:r>
      <w:r>
        <w:rPr>
          <w:noProof/>
        </w:rPr>
        <mc:AlternateContent>
          <mc:Choice Requires="wps">
            <w:drawing>
              <wp:anchor distT="0" distB="0" distL="114300" distR="114300" simplePos="0" relativeHeight="251685888" behindDoc="0" locked="0" layoutInCell="1" allowOverlap="1" wp14:anchorId="0517919F" wp14:editId="73473E16">
                <wp:simplePos x="0" y="0"/>
                <wp:positionH relativeFrom="column">
                  <wp:posOffset>1201225</wp:posOffset>
                </wp:positionH>
                <wp:positionV relativeFrom="paragraph">
                  <wp:posOffset>314325</wp:posOffset>
                </wp:positionV>
                <wp:extent cx="429260" cy="146685"/>
                <wp:effectExtent l="0" t="19050" r="46990" b="43815"/>
                <wp:wrapNone/>
                <wp:docPr id="19" name="Arrow: Right 19"/>
                <wp:cNvGraphicFramePr/>
                <a:graphic xmlns:a="http://schemas.openxmlformats.org/drawingml/2006/main">
                  <a:graphicData uri="http://schemas.microsoft.com/office/word/2010/wordprocessingShape">
                    <wps:wsp>
                      <wps:cNvSpPr/>
                      <wps:spPr>
                        <a:xfrm>
                          <a:off x="0" y="0"/>
                          <a:ext cx="429260" cy="1466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3D327B2" id="Arrow: Right 19" o:spid="_x0000_s1026" type="#_x0000_t13" style="position:absolute;margin-left:94.6pt;margin-top:24.75pt;width:33.8pt;height:11.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" adj="17909" fillcolor="#00a0b8 [3204]" strokecolor="#004f5b [1604]" strokeweight="2pt"/>
            </w:pict>
          </mc:Fallback>
        </mc:AlternateContent>
      </w:r>
      <w:r w:rsidR="003009D1">
        <w:t xml:space="preserve">Parent Class </w:t>
      </w:r>
    </w:p>
    <w:p w14:paraId="70AF2A9D" w14:textId="7AC50370" w:rsidR="003009D1" w:rsidRDefault="0015294F" w:rsidP="003009D1">
      <w:r>
        <w:rPr>
          <w:noProof/>
        </w:rPr>
        <mc:AlternateContent>
          <mc:Choice Requires="wps">
            <w:drawing>
              <wp:anchor distT="0" distB="0" distL="114300" distR="114300" simplePos="0" relativeHeight="251698176" behindDoc="0" locked="0" layoutInCell="1" allowOverlap="1" wp14:anchorId="783BEE7B" wp14:editId="011D944D">
                <wp:simplePos x="0" y="0"/>
                <wp:positionH relativeFrom="column">
                  <wp:posOffset>3464560</wp:posOffset>
                </wp:positionH>
                <wp:positionV relativeFrom="paragraph">
                  <wp:posOffset>265918</wp:posOffset>
                </wp:positionV>
                <wp:extent cx="345440" cy="1125220"/>
                <wp:effectExtent l="19050" t="19050" r="35560" b="17780"/>
                <wp:wrapNone/>
                <wp:docPr id="29" name="Arrow: Up 29"/>
                <wp:cNvGraphicFramePr/>
                <a:graphic xmlns:a="http://schemas.openxmlformats.org/drawingml/2006/main">
                  <a:graphicData uri="http://schemas.microsoft.com/office/word/2010/wordprocessingShape">
                    <wps:wsp>
                      <wps:cNvSpPr/>
                      <wps:spPr>
                        <a:xfrm>
                          <a:off x="0" y="0"/>
                          <a:ext cx="345440" cy="112522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DDFCA74" id="Arrow: Up 29" o:spid="_x0000_s1026" type="#_x0000_t68" style="position:absolute;margin-left:272.8pt;margin-top:20.95pt;width:27.2pt;height:88.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" adj="3316" fillcolor="#00a0b8 [3204]" strokecolor="#004f5b [1604]" strokeweight="2pt"/>
            </w:pict>
          </mc:Fallback>
        </mc:AlternateContent>
      </w:r>
      <w:r>
        <w:rPr>
          <w:noProof/>
        </w:rPr>
        <mc:AlternateContent>
          <mc:Choice Requires="wps">
            <w:drawing>
              <wp:anchor distT="0" distB="0" distL="114300" distR="114300" simplePos="0" relativeHeight="251696128" behindDoc="0" locked="0" layoutInCell="1" allowOverlap="1" wp14:anchorId="46C478D6" wp14:editId="032666A8">
                <wp:simplePos x="0" y="0"/>
                <wp:positionH relativeFrom="column">
                  <wp:posOffset>2157046</wp:posOffset>
                </wp:positionH>
                <wp:positionV relativeFrom="paragraph">
                  <wp:posOffset>274027</wp:posOffset>
                </wp:positionV>
                <wp:extent cx="345831" cy="1125415"/>
                <wp:effectExtent l="19050" t="19050" r="35560" b="17780"/>
                <wp:wrapNone/>
                <wp:docPr id="28" name="Arrow: Up 28"/>
                <wp:cNvGraphicFramePr/>
                <a:graphic xmlns:a="http://schemas.openxmlformats.org/drawingml/2006/main">
                  <a:graphicData uri="http://schemas.microsoft.com/office/word/2010/wordprocessingShape">
                    <wps:wsp>
                      <wps:cNvSpPr/>
                      <wps:spPr>
                        <a:xfrm>
                          <a:off x="0" y="0"/>
                          <a:ext cx="345831" cy="112541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7C6DF24" id="Arrow: Up 28" o:spid="_x0000_s1026" type="#_x0000_t68" style="position:absolute;margin-left:169.85pt;margin-top:21.6pt;width:27.25pt;height:88.6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" adj="3319" fillcolor="#00a0b8 [3204]" strokecolor="#004f5b [1604]" strokeweight="2pt"/>
            </w:pict>
          </mc:Fallback>
        </mc:AlternateContent>
      </w:r>
    </w:p>
    <w:p w14:paraId="45DE65CA" w14:textId="57809445" w:rsidR="003009D1" w:rsidRDefault="003009D1" w:rsidP="003009D1">
      <w:pPr>
        <w:pStyle w:val="Heading1"/>
      </w:pPr>
    </w:p>
    <w:p w14:paraId="466B592F" w14:textId="77777777" w:rsidR="003009D1" w:rsidRDefault="003009D1" w:rsidP="003009D1">
      <w:pPr>
        <w:pStyle w:val="Heading1"/>
      </w:pPr>
    </w:p>
    <w:p w14:paraId="627C063D" w14:textId="1EFDB1D7" w:rsidR="003009D1" w:rsidRDefault="003009D1" w:rsidP="003009D1">
      <w:pPr>
        <w:pStyle w:val="Heading1"/>
      </w:pPr>
    </w:p>
    <w:p w14:paraId="752F6426" w14:textId="46FE9A4B" w:rsidR="003009D1" w:rsidRDefault="0015294F" w:rsidP="003009D1">
      <w:pPr>
        <w:pStyle w:val="Heading1"/>
      </w:pPr>
      <w:r>
        <w:rPr>
          <w:noProof/>
        </w:rPr>
        <mc:AlternateContent>
          <mc:Choice Requires="wps">
            <w:drawing>
              <wp:anchor distT="0" distB="0" distL="114300" distR="114300" simplePos="0" relativeHeight="251689984" behindDoc="0" locked="0" layoutInCell="1" allowOverlap="1" wp14:anchorId="63ABAA96" wp14:editId="4C17FC21">
                <wp:simplePos x="0" y="0"/>
                <wp:positionH relativeFrom="column">
                  <wp:posOffset>1705610</wp:posOffset>
                </wp:positionH>
                <wp:positionV relativeFrom="paragraph">
                  <wp:posOffset>14752</wp:posOffset>
                </wp:positionV>
                <wp:extent cx="1107440" cy="427892"/>
                <wp:effectExtent l="0" t="0" r="16510" b="10795"/>
                <wp:wrapNone/>
                <wp:docPr id="21" name="Rectangle 21"/>
                <wp:cNvGraphicFramePr/>
                <a:graphic xmlns:a="http://schemas.openxmlformats.org/drawingml/2006/main">
                  <a:graphicData uri="http://schemas.microsoft.com/office/word/2010/wordprocessingShape">
                    <wps:wsp>
                      <wps:cNvSpPr/>
                      <wps:spPr>
                        <a:xfrm>
                          <a:off x="0" y="0"/>
                          <a:ext cx="1107440" cy="4278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8009FF" w14:textId="5F369A19" w:rsidR="003009D1" w:rsidRPr="00617EF5" w:rsidRDefault="003009D1" w:rsidP="003009D1">
                            <w:pPr>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F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ABAA96" id="Rectangle 21" o:spid="_x0000_s1032" style="position:absolute;margin-left:134.3pt;margin-top:1.15pt;width:87.2pt;height:33.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" fillcolor="#00a0b8 [3204]" strokecolor="#004f5b [1604]" strokeweight="2pt">
                <v:textbox>
                  <w:txbxContent>
                    <w:p w14:paraId="748009FF" w14:textId="5F369A19" w:rsidR="003009D1" w:rsidRPr="00617EF5" w:rsidRDefault="003009D1" w:rsidP="003009D1">
                      <w:pPr>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F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rect>
            </w:pict>
          </mc:Fallback>
        </mc:AlternateContent>
      </w:r>
      <w:r>
        <w:rPr>
          <w:noProof/>
        </w:rPr>
        <mc:AlternateContent>
          <mc:Choice Requires="wps">
            <w:drawing>
              <wp:anchor distT="0" distB="0" distL="114300" distR="114300" simplePos="0" relativeHeight="251693056" behindDoc="0" locked="0" layoutInCell="1" allowOverlap="1" wp14:anchorId="4C6FAA23" wp14:editId="5617950F">
                <wp:simplePos x="0" y="0"/>
                <wp:positionH relativeFrom="column">
                  <wp:posOffset>4413250</wp:posOffset>
                </wp:positionH>
                <wp:positionV relativeFrom="paragraph">
                  <wp:posOffset>163683</wp:posOffset>
                </wp:positionV>
                <wp:extent cx="471756" cy="169985"/>
                <wp:effectExtent l="0" t="0" r="24130" b="20955"/>
                <wp:wrapNone/>
                <wp:docPr id="24" name="Arrow: Left 24"/>
                <wp:cNvGraphicFramePr/>
                <a:graphic xmlns:a="http://schemas.openxmlformats.org/drawingml/2006/main">
                  <a:graphicData uri="http://schemas.microsoft.com/office/word/2010/wordprocessingShape">
                    <wps:wsp>
                      <wps:cNvSpPr/>
                      <wps:spPr>
                        <a:xfrm>
                          <a:off x="0" y="0"/>
                          <a:ext cx="471756" cy="16998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06BCFED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4" o:spid="_x0000_s1026" type="#_x0000_t66" style="position:absolute;margin-left:347.5pt;margin-top:12.9pt;width:37.15pt;height:13.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" adj="3891" fillcolor="#00a0b8 [3204]" strokecolor="#004f5b [1604]" strokeweight="2pt"/>
            </w:pict>
          </mc:Fallback>
        </mc:AlternateContent>
      </w:r>
      <w:r>
        <w:rPr>
          <w:noProof/>
        </w:rPr>
        <mc:AlternateContent>
          <mc:Choice Requires="wps">
            <w:drawing>
              <wp:anchor distT="0" distB="0" distL="114300" distR="114300" simplePos="0" relativeHeight="251692032" behindDoc="0" locked="0" layoutInCell="1" allowOverlap="1" wp14:anchorId="07C2E7FE" wp14:editId="7175A8BD">
                <wp:simplePos x="0" y="0"/>
                <wp:positionH relativeFrom="column">
                  <wp:posOffset>910248</wp:posOffset>
                </wp:positionH>
                <wp:positionV relativeFrom="paragraph">
                  <wp:posOffset>166908</wp:posOffset>
                </wp:positionV>
                <wp:extent cx="429260" cy="146685"/>
                <wp:effectExtent l="0" t="19050" r="46990" b="43815"/>
                <wp:wrapNone/>
                <wp:docPr id="23" name="Arrow: Right 23"/>
                <wp:cNvGraphicFramePr/>
                <a:graphic xmlns:a="http://schemas.openxmlformats.org/drawingml/2006/main">
                  <a:graphicData uri="http://schemas.microsoft.com/office/word/2010/wordprocessingShape">
                    <wps:wsp>
                      <wps:cNvSpPr/>
                      <wps:spPr>
                        <a:xfrm>
                          <a:off x="0" y="0"/>
                          <a:ext cx="429260" cy="1466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0B0FBF5" id="Arrow: Right 23" o:spid="_x0000_s1026" type="#_x0000_t13" style="position:absolute;margin-left:71.65pt;margin-top:13.15pt;width:33.8pt;height:11.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" adj="17909" fillcolor="#00a0b8 [3204]" strokecolor="#004f5b [1604]" strokeweight="2pt"/>
            </w:pict>
          </mc:Fallback>
        </mc:AlternateContent>
      </w:r>
      <w:r>
        <w:rPr>
          <w:noProof/>
        </w:rPr>
        <mc:AlternateContent>
          <mc:Choice Requires="wps">
            <w:drawing>
              <wp:anchor distT="0" distB="0" distL="114300" distR="114300" simplePos="0" relativeHeight="251695104" behindDoc="0" locked="0" layoutInCell="1" allowOverlap="1" wp14:anchorId="1181BB85" wp14:editId="715A56B1">
                <wp:simplePos x="0" y="0"/>
                <wp:positionH relativeFrom="column">
                  <wp:posOffset>3100754</wp:posOffset>
                </wp:positionH>
                <wp:positionV relativeFrom="paragraph">
                  <wp:posOffset>3174</wp:posOffset>
                </wp:positionV>
                <wp:extent cx="1107440" cy="445477"/>
                <wp:effectExtent l="0" t="0" r="16510" b="12065"/>
                <wp:wrapNone/>
                <wp:docPr id="25" name="Rectangle 25"/>
                <wp:cNvGraphicFramePr/>
                <a:graphic xmlns:a="http://schemas.openxmlformats.org/drawingml/2006/main">
                  <a:graphicData uri="http://schemas.microsoft.com/office/word/2010/wordprocessingShape">
                    <wps:wsp>
                      <wps:cNvSpPr/>
                      <wps:spPr>
                        <a:xfrm>
                          <a:off x="0" y="0"/>
                          <a:ext cx="1107440" cy="4454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A6E500" w14:textId="77777777" w:rsidR="003009D1" w:rsidRPr="00617EF5" w:rsidRDefault="003009D1" w:rsidP="003009D1">
                            <w:pPr>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F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1BB85" id="Rectangle 25" o:spid="_x0000_s1033" style="position:absolute;margin-left:244.15pt;margin-top:.25pt;width:87.2pt;height:35.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" fillcolor="#00a0b8 [3204]" strokecolor="#004f5b [1604]" strokeweight="2pt">
                <v:textbox>
                  <w:txbxContent>
                    <w:p w14:paraId="4DA6E500" w14:textId="77777777" w:rsidR="003009D1" w:rsidRPr="00617EF5" w:rsidRDefault="003009D1" w:rsidP="003009D1">
                      <w:pPr>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EF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rect>
            </w:pict>
          </mc:Fallback>
        </mc:AlternateContent>
      </w:r>
      <w:r w:rsidR="003009D1">
        <w:t xml:space="preserve">Child                                                                                        </w:t>
      </w:r>
      <w:proofErr w:type="spellStart"/>
      <w:r w:rsidR="003009D1">
        <w:t>Child</w:t>
      </w:r>
      <w:proofErr w:type="spellEnd"/>
      <w:r w:rsidR="003009D1">
        <w:t xml:space="preserve">     </w:t>
      </w:r>
    </w:p>
    <w:p w14:paraId="177A161E" w14:textId="2343B2D5" w:rsidR="003009D1" w:rsidRPr="003009D1" w:rsidRDefault="003009D1" w:rsidP="003009D1">
      <w:pPr>
        <w:pStyle w:val="Heading1"/>
      </w:pPr>
      <w:r>
        <w:t xml:space="preserve">Class                                                                                         </w:t>
      </w:r>
      <w:proofErr w:type="spellStart"/>
      <w:r>
        <w:t>Class</w:t>
      </w:r>
      <w:proofErr w:type="spellEnd"/>
      <w:r>
        <w:t xml:space="preserve"> </w:t>
      </w:r>
    </w:p>
    <w:p w14:paraId="5517B082" w14:textId="77777777" w:rsidR="003009D1" w:rsidRDefault="003009D1" w:rsidP="0030324B">
      <w:pPr>
        <w:pStyle w:val="Heading1"/>
      </w:pPr>
    </w:p>
    <w:p w14:paraId="1956D7EC" w14:textId="77777777" w:rsidR="0015294F" w:rsidRDefault="0015294F" w:rsidP="0030324B">
      <w:pPr>
        <w:pStyle w:val="Heading1"/>
      </w:pPr>
    </w:p>
    <w:p w14:paraId="59FCCCB3" w14:textId="192E1E8D" w:rsidR="00C7065C" w:rsidRDefault="0030324B" w:rsidP="0030324B">
      <w:pPr>
        <w:pStyle w:val="Heading1"/>
      </w:pPr>
      <w:r>
        <w:t>Polymorphism:</w:t>
      </w:r>
      <w:r w:rsidR="00C7065C">
        <w:t xml:space="preserve"> </w:t>
      </w:r>
    </w:p>
    <w:p w14:paraId="0C02D70F" w14:textId="17E760C1" w:rsidR="0030324B" w:rsidRDefault="0030324B" w:rsidP="0030324B">
      <w:r>
        <w:t>Polymorphism is derived from two Greek words, namely Poly and Morphos. Poly means many and Morphos Means forms. Polymorphism means Existing in multiple forms.</w:t>
      </w:r>
    </w:p>
    <w:p w14:paraId="0EF16EE3" w14:textId="0D262916" w:rsidR="0030324B" w:rsidRDefault="0030324B" w:rsidP="0030324B">
      <w:r>
        <w:lastRenderedPageBreak/>
        <w:t>Polymorphism is the ability to behave differently in different situations. It is basically seen in programs where you have methods declared with the same name but with different parameters and different behavior.</w:t>
      </w:r>
    </w:p>
    <w:p w14:paraId="08C27F75" w14:textId="7D18589D" w:rsidR="0030324B" w:rsidRDefault="0030324B" w:rsidP="0030324B">
      <w:pPr>
        <w:pStyle w:val="Heading1"/>
      </w:pPr>
      <w:r>
        <w:t>For Example</w:t>
      </w:r>
    </w:p>
    <w:p w14:paraId="2A0C6AA2" w14:textId="204BEC78" w:rsidR="0030324B" w:rsidRDefault="0030324B" w:rsidP="0030324B">
      <w:r>
        <w:rPr>
          <w:noProof/>
        </w:rPr>
        <mc:AlternateContent>
          <mc:Choice Requires="wps">
            <w:drawing>
              <wp:anchor distT="0" distB="0" distL="114300" distR="114300" simplePos="0" relativeHeight="251659264" behindDoc="0" locked="0" layoutInCell="1" allowOverlap="1" wp14:anchorId="69BA2B6F" wp14:editId="2EA6D503">
                <wp:simplePos x="0" y="0"/>
                <wp:positionH relativeFrom="column">
                  <wp:posOffset>7620</wp:posOffset>
                </wp:positionH>
                <wp:positionV relativeFrom="paragraph">
                  <wp:posOffset>71755</wp:posOffset>
                </wp:positionV>
                <wp:extent cx="274320" cy="91440"/>
                <wp:effectExtent l="0" t="19050" r="30480" b="41910"/>
                <wp:wrapNone/>
                <wp:docPr id="1" name="Arrow: Right 1"/>
                <wp:cNvGraphicFramePr/>
                <a:graphic xmlns:a="http://schemas.openxmlformats.org/drawingml/2006/main">
                  <a:graphicData uri="http://schemas.microsoft.com/office/word/2010/wordprocessingShape">
                    <wps:wsp>
                      <wps:cNvSpPr/>
                      <wps:spPr>
                        <a:xfrm>
                          <a:off x="0" y="0"/>
                          <a:ext cx="274320" cy="914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7EB01CF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6pt;margin-top:5.65pt;width:21.6pt;height:7.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" adj="18000" fillcolor="#00a0b8 [3204]" strokecolor="#004f5b [1604]" strokeweight="2pt"/>
            </w:pict>
          </mc:Fallback>
        </mc:AlternateContent>
      </w:r>
      <w:r>
        <w:t xml:space="preserve">           </w:t>
      </w:r>
      <w:r w:rsidR="00835A37">
        <w:t>Area (float radius)</w:t>
      </w:r>
    </w:p>
    <w:p w14:paraId="2AAFBD01" w14:textId="77777777" w:rsidR="00835A37" w:rsidRDefault="00835A37" w:rsidP="00835A37">
      <w:pPr>
        <w:tabs>
          <w:tab w:val="left" w:pos="1920"/>
        </w:tabs>
      </w:pPr>
      <w:r>
        <w:t xml:space="preserve">          </w:t>
      </w:r>
      <w:r>
        <w:rPr>
          <w:noProof/>
        </w:rPr>
        <mc:AlternateContent>
          <mc:Choice Requires="wps">
            <w:drawing>
              <wp:anchor distT="0" distB="0" distL="114300" distR="114300" simplePos="0" relativeHeight="251661312" behindDoc="0" locked="0" layoutInCell="1" allowOverlap="1" wp14:anchorId="49644AC2" wp14:editId="2794DC1B">
                <wp:simplePos x="0" y="0"/>
                <wp:positionH relativeFrom="column">
                  <wp:posOffset>0</wp:posOffset>
                </wp:positionH>
                <wp:positionV relativeFrom="paragraph">
                  <wp:posOffset>18415</wp:posOffset>
                </wp:positionV>
                <wp:extent cx="274320" cy="91440"/>
                <wp:effectExtent l="0" t="19050" r="30480" b="41910"/>
                <wp:wrapNone/>
                <wp:docPr id="7" name="Arrow: Right 7"/>
                <wp:cNvGraphicFramePr/>
                <a:graphic xmlns:a="http://schemas.openxmlformats.org/drawingml/2006/main">
                  <a:graphicData uri="http://schemas.microsoft.com/office/word/2010/wordprocessingShape">
                    <wps:wsp>
                      <wps:cNvSpPr/>
                      <wps:spPr>
                        <a:xfrm>
                          <a:off x="0" y="0"/>
                          <a:ext cx="274320" cy="914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7D03B42" id="Arrow: Right 7" o:spid="_x0000_s1026" type="#_x0000_t13" style="position:absolute;margin-left:0;margin-top:1.45pt;width:21.6pt;height:7.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" adj="18000" fillcolor="#00a0b8 [3204]" strokecolor="#004f5b [1604]" strokeweight="2pt"/>
            </w:pict>
          </mc:Fallback>
        </mc:AlternateContent>
      </w:r>
      <w:r>
        <w:t>Area (float base, float height)</w:t>
      </w:r>
    </w:p>
    <w:p w14:paraId="42D79B62" w14:textId="77777777" w:rsidR="00835A37" w:rsidRDefault="00835A37" w:rsidP="00835A37">
      <w:pPr>
        <w:tabs>
          <w:tab w:val="left" w:pos="1920"/>
        </w:tabs>
      </w:pPr>
      <w:r>
        <w:t>The two methods calculate the area of the circle and triangle taking different parameters and using different formulae. This is an example of polymorphism.</w:t>
      </w:r>
    </w:p>
    <w:p w14:paraId="288D3B9B" w14:textId="6646DFFB" w:rsidR="00835A37" w:rsidRDefault="00835A37" w:rsidP="00835A37">
      <w:pPr>
        <w:tabs>
          <w:tab w:val="left" w:pos="1920"/>
        </w:tabs>
      </w:pPr>
      <w:r>
        <w:t>Polymorphism allows methods to function differently based on the parameters and their data types.</w:t>
      </w:r>
    </w:p>
    <w:p w14:paraId="6AFE59C3" w14:textId="3C0FD3AA" w:rsidR="00835A37" w:rsidRDefault="00835A37" w:rsidP="00835A37">
      <w:pPr>
        <w:pStyle w:val="Heading1"/>
      </w:pPr>
      <w:r>
        <w:t xml:space="preserve">Abstraction: </w:t>
      </w:r>
      <w:r>
        <w:tab/>
      </w:r>
    </w:p>
    <w:p w14:paraId="366A67F9" w14:textId="77777777" w:rsidR="00A84FDF" w:rsidRDefault="00A84FDF" w:rsidP="00835A37">
      <w:r>
        <w:t>Abstraction is the feature of extracting only required information from objects.</w:t>
      </w:r>
    </w:p>
    <w:p w14:paraId="4637FF2B" w14:textId="70226966" w:rsidR="00835A37" w:rsidRDefault="00A84FDF" w:rsidP="00A84FDF">
      <w:pPr>
        <w:pStyle w:val="Heading1"/>
      </w:pPr>
      <w:r>
        <w:t xml:space="preserve">Encapsulation: </w:t>
      </w:r>
    </w:p>
    <w:p w14:paraId="7332554E" w14:textId="6CE419D5" w:rsidR="00A84FDF" w:rsidRPr="00A84FDF" w:rsidRDefault="00A84FDF" w:rsidP="00A84FDF">
      <w:r>
        <w:t>Details of what a class contains need not to be visible to other classes and objects that use it. Instead, only specific information can be made visible and the others can be hidden. This is achieved through encapsulation, also called data hiding. Both abstraction and encapsulation are complementary to each other.</w:t>
      </w:r>
    </w:p>
    <w:sectPr w:rsidR="00A84FDF" w:rsidRPr="00A84FDF">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3DFA0" w14:textId="77777777" w:rsidR="009D65B6" w:rsidRDefault="009D65B6" w:rsidP="00C6554A">
      <w:pPr>
        <w:spacing w:before="0" w:after="0" w:line="240" w:lineRule="auto"/>
      </w:pPr>
      <w:r>
        <w:separator/>
      </w:r>
    </w:p>
  </w:endnote>
  <w:endnote w:type="continuationSeparator" w:id="0">
    <w:p w14:paraId="65F45343" w14:textId="77777777" w:rsidR="009D65B6" w:rsidRDefault="009D65B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531EC"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80279" w14:textId="77777777" w:rsidR="009D65B6" w:rsidRDefault="009D65B6" w:rsidP="00C6554A">
      <w:pPr>
        <w:spacing w:before="0" w:after="0" w:line="240" w:lineRule="auto"/>
      </w:pPr>
      <w:r>
        <w:separator/>
      </w:r>
    </w:p>
  </w:footnote>
  <w:footnote w:type="continuationSeparator" w:id="0">
    <w:p w14:paraId="57CD7EE7" w14:textId="77777777" w:rsidR="009D65B6" w:rsidRDefault="009D65B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B665B2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039"/>
    <w:rsid w:val="0015294F"/>
    <w:rsid w:val="001D40A0"/>
    <w:rsid w:val="002554CD"/>
    <w:rsid w:val="00293B83"/>
    <w:rsid w:val="002B4294"/>
    <w:rsid w:val="002C3039"/>
    <w:rsid w:val="003009D1"/>
    <w:rsid w:val="0030324B"/>
    <w:rsid w:val="00333D0D"/>
    <w:rsid w:val="004C049F"/>
    <w:rsid w:val="005000E2"/>
    <w:rsid w:val="00617EF5"/>
    <w:rsid w:val="006A3CE7"/>
    <w:rsid w:val="00774BD6"/>
    <w:rsid w:val="00835A37"/>
    <w:rsid w:val="00855A10"/>
    <w:rsid w:val="009B7A16"/>
    <w:rsid w:val="009D2A57"/>
    <w:rsid w:val="009D65B6"/>
    <w:rsid w:val="00A84FDF"/>
    <w:rsid w:val="00AF06E9"/>
    <w:rsid w:val="00B51497"/>
    <w:rsid w:val="00C6554A"/>
    <w:rsid w:val="00C7065C"/>
    <w:rsid w:val="00ED7C44"/>
    <w:rsid w:val="00F2591E"/>
    <w:rsid w:val="00FE7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BF2B6"/>
  <w15:chartTrackingRefBased/>
  <w15:docId w15:val="{5BDDCB72-4250-4AEE-9E22-578A8CEEA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hazali\AppData\Local\Microsoft\Office\16.0\DTS\en-US%7bBF722D3E-6C13-4E5E-86F1-BCCD90BD1B35%7d\%7b1550D834-20EA-4AC2-8BD7-863532E9D7D3%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{1550D834-20EA-4AC2-8BD7-863532E9D7D3}tf02835058_win32</Template>
  <TotalTime>248</TotalTime>
  <Pages>5</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ghazali</dc:creator>
  <cp:keywords/>
  <dc:description/>
  <cp:lastModifiedBy>asd</cp:lastModifiedBy>
  <cp:revision>5</cp:revision>
  <dcterms:created xsi:type="dcterms:W3CDTF">2023-03-29T10:20:00Z</dcterms:created>
  <dcterms:modified xsi:type="dcterms:W3CDTF">2023-07-19T07:41:00Z</dcterms:modified>
</cp:coreProperties>
</file>